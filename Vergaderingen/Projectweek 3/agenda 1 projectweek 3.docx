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18643" w14:textId="77777777" w:rsidR="0001070F" w:rsidRPr="00971B92" w:rsidRDefault="00971B92">
      <w:pPr>
        <w:pStyle w:val="Heading1"/>
        <w:rPr>
          <w:sz w:val="72"/>
          <w:lang w:val="nl-NL"/>
        </w:rPr>
      </w:pPr>
      <w:r w:rsidRPr="00971B92">
        <w:rPr>
          <w:sz w:val="72"/>
          <w:lang w:val="nl-NL"/>
        </w:rPr>
        <w:t>mltj</w:t>
      </w:r>
    </w:p>
    <w:p w14:paraId="2418BD6B" w14:textId="77777777" w:rsidR="0001070F" w:rsidRPr="00E83437" w:rsidRDefault="00971B92">
      <w:pPr>
        <w:pStyle w:val="Heading1"/>
        <w:rPr>
          <w:lang w:val="nl-NL"/>
        </w:rPr>
      </w:pPr>
      <w:r>
        <w:rPr>
          <w:lang w:val="nl-NL"/>
        </w:rPr>
        <w:t xml:space="preserve">projectweek3 </w:t>
      </w:r>
    </w:p>
    <w:p w14:paraId="64276CD6" w14:textId="77777777" w:rsidR="0001070F" w:rsidRPr="00E83437" w:rsidRDefault="00971B92">
      <w:pPr>
        <w:pStyle w:val="Date"/>
        <w:rPr>
          <w:lang w:val="nl-NL"/>
        </w:rPr>
      </w:pPr>
      <w:r>
        <w:rPr>
          <w:lang w:val="nl-NL"/>
        </w:rPr>
        <w:t>4-4-2016</w:t>
      </w:r>
    </w:p>
    <w:p w14:paraId="57874C12" w14:textId="77777777" w:rsidR="0001070F" w:rsidRDefault="00971B92" w:rsidP="00971B92">
      <w:pPr>
        <w:pStyle w:val="Tijd"/>
        <w:rPr>
          <w:lang w:val="nl-NL"/>
        </w:rPr>
      </w:pPr>
      <w:r>
        <w:rPr>
          <w:lang w:val="nl-NL"/>
        </w:rPr>
        <w:t>10.00</w:t>
      </w:r>
    </w:p>
    <w:p w14:paraId="7C7E31D1" w14:textId="77777777" w:rsidR="00971B92" w:rsidRPr="00971B92" w:rsidRDefault="00971B92" w:rsidP="00971B92">
      <w:pPr>
        <w:jc w:val="center"/>
        <w:rPr>
          <w:b/>
          <w:lang w:val="nl-NL" w:bidi="en-US"/>
        </w:rPr>
      </w:pPr>
      <w:r>
        <w:rPr>
          <w:lang w:val="nl-NL" w:bidi="en-US"/>
        </w:rPr>
        <w:t xml:space="preserve">Locatie: </w:t>
      </w:r>
      <w:r>
        <w:rPr>
          <w:b/>
          <w:lang w:val="nl-NL" w:bidi="en-US"/>
        </w:rPr>
        <w:t>nijenoord 1 utrecht D06-08.</w:t>
      </w:r>
    </w:p>
    <w:p w14:paraId="104A129E" w14:textId="77777777"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971B92">
        <w:rPr>
          <w:lang w:val="nl-NL"/>
        </w:rPr>
        <w:t xml:space="preserve">Jip Galema , </w:t>
      </w:r>
      <w:r w:rsidR="00971B92" w:rsidRPr="00971B92">
        <w:rPr>
          <w:lang w:val="nl-NL"/>
        </w:rPr>
        <w:t>Tim IJntema</w:t>
      </w:r>
      <w:r w:rsidR="00971B92">
        <w:rPr>
          <w:lang w:val="nl-NL"/>
        </w:rPr>
        <w:t xml:space="preserve"> , Leo Jenneskens , Monisha Wielkens</w:t>
      </w:r>
    </w:p>
    <w:p w14:paraId="04B8FC43" w14:textId="77777777" w:rsidR="0001070F" w:rsidRDefault="00971B92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Opening </w:t>
      </w:r>
    </w:p>
    <w:p w14:paraId="47B2470B" w14:textId="77777777" w:rsidR="00971B92" w:rsidRDefault="00971B92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>Bespreken van vorige vergadering(on</w:t>
      </w:r>
      <w:r w:rsidR="00290EC9">
        <w:rPr>
          <w:lang w:val="nl-NL"/>
        </w:rPr>
        <w:t>t</w:t>
      </w:r>
      <w:r>
        <w:rPr>
          <w:lang w:val="nl-NL"/>
        </w:rPr>
        <w:t>brekende of aanvullende punten?)</w:t>
      </w:r>
    </w:p>
    <w:p w14:paraId="1D5C4D63" w14:textId="77777777" w:rsidR="00971B92" w:rsidRDefault="00971B92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>Mede</w:t>
      </w:r>
      <w:r w:rsidR="00290EC9">
        <w:rPr>
          <w:lang w:val="nl-NL"/>
        </w:rPr>
        <w:t>de</w:t>
      </w:r>
      <w:r>
        <w:rPr>
          <w:lang w:val="nl-NL"/>
        </w:rPr>
        <w:t>lingen</w:t>
      </w:r>
    </w:p>
    <w:p w14:paraId="79118104" w14:textId="77777777" w:rsidR="00971B92" w:rsidRDefault="00971B92" w:rsidP="00971B92">
      <w:pPr>
        <w:pStyle w:val="ListNumber"/>
        <w:numPr>
          <w:ilvl w:val="0"/>
          <w:numId w:val="11"/>
        </w:numPr>
        <w:rPr>
          <w:lang w:val="nl-NL"/>
        </w:rPr>
      </w:pPr>
      <w:r>
        <w:rPr>
          <w:lang w:val="nl-NL"/>
        </w:rPr>
        <w:t>Laatste</w:t>
      </w:r>
      <w:r w:rsidR="00290EC9">
        <w:rPr>
          <w:lang w:val="nl-NL"/>
        </w:rPr>
        <w:t xml:space="preserve"> </w:t>
      </w:r>
      <w:r>
        <w:rPr>
          <w:lang w:val="nl-NL"/>
        </w:rPr>
        <w:t>week</w:t>
      </w:r>
    </w:p>
    <w:p w14:paraId="2F8F5D2E" w14:textId="77777777" w:rsidR="00971B92" w:rsidRDefault="00971B92" w:rsidP="00971B92">
      <w:pPr>
        <w:pStyle w:val="ListNumber"/>
        <w:numPr>
          <w:ilvl w:val="0"/>
          <w:numId w:val="11"/>
        </w:numPr>
        <w:rPr>
          <w:lang w:val="nl-NL"/>
        </w:rPr>
      </w:pPr>
      <w:r>
        <w:rPr>
          <w:lang w:val="nl-NL"/>
        </w:rPr>
        <w:t xml:space="preserve">Punten op de i </w:t>
      </w:r>
    </w:p>
    <w:p w14:paraId="29F688C0" w14:textId="77777777" w:rsidR="00971B92" w:rsidRDefault="00971B92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>Welke onderdelen zijn af.</w:t>
      </w:r>
    </w:p>
    <w:p w14:paraId="71E8FBD3" w14:textId="77777777" w:rsidR="00971B92" w:rsidRDefault="00971B92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>Welke onderdelen moet worden afgemaakt/nog gemaakt</w:t>
      </w:r>
    </w:p>
    <w:p w14:paraId="1211B1D6" w14:textId="77777777" w:rsidR="00971B92" w:rsidRDefault="00971B92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>Hoe zit het met de documentatie.</w:t>
      </w:r>
    </w:p>
    <w:p w14:paraId="4BE00CAC" w14:textId="77777777" w:rsidR="00971B92" w:rsidRDefault="00971B92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Paper </w:t>
      </w:r>
    </w:p>
    <w:p w14:paraId="6D530995" w14:textId="77777777" w:rsidR="00971B92" w:rsidRDefault="00971B92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>Vragen / rondvragen</w:t>
      </w:r>
    </w:p>
    <w:p w14:paraId="25A396EF" w14:textId="77777777" w:rsidR="00971B92" w:rsidRPr="00E83437" w:rsidRDefault="007F4C04" w:rsidP="00971B92">
      <w:pPr>
        <w:pStyle w:val="ListNumber"/>
        <w:numPr>
          <w:ilvl w:val="0"/>
          <w:numId w:val="10"/>
        </w:numPr>
        <w:rPr>
          <w:lang w:val="nl-NL"/>
        </w:rPr>
      </w:pPr>
      <w:r>
        <w:rPr>
          <w:lang w:val="nl-NL"/>
        </w:rPr>
        <w:t xml:space="preserve">Afronding </w:t>
      </w:r>
      <w:bookmarkStart w:id="0" w:name="_GoBack"/>
      <w:bookmarkEnd w:id="0"/>
      <w:r>
        <w:rPr>
          <w:lang w:val="nl-NL"/>
        </w:rPr>
        <w:t>vergadering</w:t>
      </w:r>
    </w:p>
    <w:sectPr w:rsidR="00971B92" w:rsidRPr="00E83437" w:rsidSect="0001070F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123CF190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761C97A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BE2677A"/>
    <w:multiLevelType w:val="hybridMultilevel"/>
    <w:tmpl w:val="DB107FDC"/>
    <w:lvl w:ilvl="0" w:tplc="DD9C257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7" w:hanging="360"/>
      </w:pPr>
    </w:lvl>
    <w:lvl w:ilvl="2" w:tplc="0413001B" w:tentative="1">
      <w:start w:val="1"/>
      <w:numFmt w:val="lowerRoman"/>
      <w:lvlText w:val="%3."/>
      <w:lvlJc w:val="right"/>
      <w:pPr>
        <w:ind w:left="1987" w:hanging="180"/>
      </w:pPr>
    </w:lvl>
    <w:lvl w:ilvl="3" w:tplc="0413000F" w:tentative="1">
      <w:start w:val="1"/>
      <w:numFmt w:val="decimal"/>
      <w:lvlText w:val="%4."/>
      <w:lvlJc w:val="left"/>
      <w:pPr>
        <w:ind w:left="2707" w:hanging="360"/>
      </w:pPr>
    </w:lvl>
    <w:lvl w:ilvl="4" w:tplc="04130019" w:tentative="1">
      <w:start w:val="1"/>
      <w:numFmt w:val="lowerLetter"/>
      <w:lvlText w:val="%5."/>
      <w:lvlJc w:val="left"/>
      <w:pPr>
        <w:ind w:left="3427" w:hanging="360"/>
      </w:pPr>
    </w:lvl>
    <w:lvl w:ilvl="5" w:tplc="0413001B" w:tentative="1">
      <w:start w:val="1"/>
      <w:numFmt w:val="lowerRoman"/>
      <w:lvlText w:val="%6."/>
      <w:lvlJc w:val="right"/>
      <w:pPr>
        <w:ind w:left="4147" w:hanging="180"/>
      </w:pPr>
    </w:lvl>
    <w:lvl w:ilvl="6" w:tplc="0413000F" w:tentative="1">
      <w:start w:val="1"/>
      <w:numFmt w:val="decimal"/>
      <w:lvlText w:val="%7."/>
      <w:lvlJc w:val="left"/>
      <w:pPr>
        <w:ind w:left="4867" w:hanging="360"/>
      </w:pPr>
    </w:lvl>
    <w:lvl w:ilvl="7" w:tplc="04130019" w:tentative="1">
      <w:start w:val="1"/>
      <w:numFmt w:val="lowerLetter"/>
      <w:lvlText w:val="%8."/>
      <w:lvlJc w:val="left"/>
      <w:pPr>
        <w:ind w:left="5587" w:hanging="360"/>
      </w:pPr>
    </w:lvl>
    <w:lvl w:ilvl="8" w:tplc="0413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>
    <w:nsid w:val="57BC16C6"/>
    <w:multiLevelType w:val="hybridMultilevel"/>
    <w:tmpl w:val="17F0A4B6"/>
    <w:lvl w:ilvl="0" w:tplc="62DC22D2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92"/>
    <w:rsid w:val="0001070F"/>
    <w:rsid w:val="00290EC9"/>
    <w:rsid w:val="007F4C04"/>
    <w:rsid w:val="00933848"/>
    <w:rsid w:val="00971B92"/>
    <w:rsid w:val="00D61492"/>
    <w:rsid w:val="00E8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ru v:ext="edit" colors="teal"/>
    </o:shapedefaults>
    <o:shapelayout v:ext="edit">
      <o:idmap v:ext="edit" data="1"/>
    </o:shapelayout>
  </w:shapeDefaults>
  <w:decimalSymbol w:val=","/>
  <w:listSeparator w:val=";"/>
  <w14:docId w14:val="721C5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je_2l369cz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\Users\leoje_2l369cz\AppData\Roaming\Microsoft\Templates\Agenda voor formele vergadering.dotx</Template>
  <TotalTime>10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[Naam bedrijf/afdeling]</vt:lpstr>
    </vt:vector>
  </TitlesOfParts>
  <Manager/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hu</dc:creator>
  <cp:keywords/>
  <dc:description/>
  <cp:lastModifiedBy>poep doos</cp:lastModifiedBy>
  <cp:revision>3</cp:revision>
  <cp:lastPrinted>2002-03-20T21:04:00Z</cp:lastPrinted>
  <dcterms:created xsi:type="dcterms:W3CDTF">2016-04-03T19:54:00Z</dcterms:created>
  <dcterms:modified xsi:type="dcterms:W3CDTF">2016-04-06T13:22:00Z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